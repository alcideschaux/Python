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7C3" w:rsidRPr="00641607" w:rsidRDefault="003B0666" w:rsidP="00E4585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Smoker</w:t>
      </w:r>
      <w:r w:rsidR="00E45856" w:rsidRPr="00641607">
        <w:rPr>
          <w:b/>
          <w:sz w:val="28"/>
          <w:szCs w:val="28"/>
        </w:rPr>
        <w:t xml:space="preserve"> data set</w:t>
      </w:r>
    </w:p>
    <w:p w:rsidR="003B0666" w:rsidRDefault="003B0666" w:rsidP="003B0666">
      <w:pPr>
        <w:rPr>
          <w:sz w:val="24"/>
          <w:szCs w:val="24"/>
        </w:rPr>
      </w:pPr>
      <w:r w:rsidRPr="00543DAE">
        <w:rPr>
          <w:sz w:val="24"/>
          <w:szCs w:val="24"/>
        </w:rPr>
        <w:t>A researcher want</w:t>
      </w:r>
      <w:r>
        <w:rPr>
          <w:sz w:val="24"/>
          <w:szCs w:val="24"/>
        </w:rPr>
        <w:t>s</w:t>
      </w:r>
      <w:r w:rsidRPr="00543DAE">
        <w:rPr>
          <w:sz w:val="24"/>
          <w:szCs w:val="24"/>
        </w:rPr>
        <w:t xml:space="preserve"> to investigate the impact of an intervention on smoking. In this hypothetical study, 50 participants were recruited to take part, consisting of 25 smokers and 25 non-smokers. All participants watched an emotive video showing the impact that deaths from smoking-related cancers had on families. Two weeks after this video intervention, the same participants were asked whether they remained smokers or non-smokers.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1809"/>
        <w:gridCol w:w="5312"/>
        <w:gridCol w:w="3561"/>
      </w:tblGrid>
      <w:tr w:rsidR="00B255ED" w:rsidTr="00924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255ED" w:rsidRDefault="00B255ED" w:rsidP="00E45856">
            <w:r>
              <w:t>Variable name</w:t>
            </w:r>
          </w:p>
        </w:tc>
        <w:tc>
          <w:tcPr>
            <w:tcW w:w="5312" w:type="dxa"/>
          </w:tcPr>
          <w:p w:rsidR="00B255ED" w:rsidRDefault="00B255ED" w:rsidP="00B255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Variable </w:t>
            </w:r>
          </w:p>
        </w:tc>
        <w:tc>
          <w:tcPr>
            <w:tcW w:w="3561" w:type="dxa"/>
          </w:tcPr>
          <w:p w:rsidR="00B255ED" w:rsidRDefault="00B255ED" w:rsidP="00E45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</w:tr>
      <w:tr w:rsidR="00B255ED" w:rsidTr="00924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255ED" w:rsidRDefault="003B0666" w:rsidP="00B255ED">
            <w:r>
              <w:t>Before</w:t>
            </w:r>
          </w:p>
        </w:tc>
        <w:tc>
          <w:tcPr>
            <w:tcW w:w="5312" w:type="dxa"/>
          </w:tcPr>
          <w:p w:rsidR="00B255ED" w:rsidRDefault="003B0666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Smoking status (Smoker = 1/Non-Smoker = 0)</w:t>
            </w:r>
          </w:p>
        </w:tc>
        <w:tc>
          <w:tcPr>
            <w:tcW w:w="3561" w:type="dxa"/>
          </w:tcPr>
          <w:p w:rsidR="00B255ED" w:rsidRDefault="003B0666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Binary</w:t>
            </w:r>
          </w:p>
        </w:tc>
      </w:tr>
      <w:tr w:rsidR="00B255ED" w:rsidTr="00924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255ED" w:rsidRDefault="003B0666" w:rsidP="00E45856">
            <w:r>
              <w:t>After</w:t>
            </w:r>
          </w:p>
        </w:tc>
        <w:tc>
          <w:tcPr>
            <w:tcW w:w="5312" w:type="dxa"/>
          </w:tcPr>
          <w:p w:rsidR="00B255ED" w:rsidRDefault="003B0666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Smoking Status (Smoker = 1/Non-Smoker = 0)</w:t>
            </w:r>
          </w:p>
        </w:tc>
        <w:tc>
          <w:tcPr>
            <w:tcW w:w="3561" w:type="dxa"/>
          </w:tcPr>
          <w:p w:rsidR="00B255ED" w:rsidRDefault="003B0666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Binary</w:t>
            </w:r>
          </w:p>
        </w:tc>
      </w:tr>
    </w:tbl>
    <w:p w:rsidR="00B255ED" w:rsidRDefault="00B255ED" w:rsidP="00E45856"/>
    <w:p w:rsidR="00B255ED" w:rsidRPr="00B255ED" w:rsidRDefault="00B255ED" w:rsidP="00E45856">
      <w:pPr>
        <w:rPr>
          <w:b/>
        </w:rPr>
      </w:pPr>
    </w:p>
    <w:p w:rsidR="00B255ED" w:rsidRPr="00E45856" w:rsidRDefault="00B255ED" w:rsidP="00E45856"/>
    <w:sectPr w:rsidR="00B255ED" w:rsidRPr="00E45856" w:rsidSect="006416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107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219" w:rsidRDefault="00F32219" w:rsidP="00641607">
      <w:pPr>
        <w:spacing w:after="0" w:line="240" w:lineRule="auto"/>
      </w:pPr>
      <w:r>
        <w:separator/>
      </w:r>
    </w:p>
  </w:endnote>
  <w:endnote w:type="continuationSeparator" w:id="0">
    <w:p w:rsidR="00F32219" w:rsidRDefault="00F32219" w:rsidP="00641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9E2" w:rsidRDefault="00A459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607" w:rsidRDefault="00641607" w:rsidP="00A459E2">
    <w:pPr>
      <w:pStyle w:val="Footer"/>
    </w:pPr>
    <w:r>
      <w:rPr>
        <w:noProof/>
        <w:lang w:eastAsia="zh-CN"/>
      </w:rPr>
      <w:drawing>
        <wp:inline distT="0" distB="0" distL="0" distR="0" wp14:anchorId="2ABF2254" wp14:editId="0194BA06">
          <wp:extent cx="1042670" cy="372110"/>
          <wp:effectExtent l="0" t="0" r="5080" b="889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2670" cy="372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                                     </w:t>
    </w:r>
    <w:r w:rsidR="00A459E2">
      <w:t xml:space="preserve">                              </w:t>
    </w:r>
    <w:bookmarkStart w:id="0" w:name="_GoBack"/>
    <w:bookmarkEnd w:id="0"/>
    <w:r>
      <w:t xml:space="preserve">Data contributed by </w:t>
    </w:r>
    <w:r w:rsidR="00A459E2">
      <w:t>Basile Marquier</w:t>
    </w:r>
    <w:r w:rsidRPr="001D478C">
      <w:t>, University of Sheffield</w:t>
    </w:r>
  </w:p>
  <w:p w:rsidR="00641607" w:rsidRDefault="0064160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9E2" w:rsidRDefault="00A459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219" w:rsidRDefault="00F32219" w:rsidP="00641607">
      <w:pPr>
        <w:spacing w:after="0" w:line="240" w:lineRule="auto"/>
      </w:pPr>
      <w:r>
        <w:separator/>
      </w:r>
    </w:p>
  </w:footnote>
  <w:footnote w:type="continuationSeparator" w:id="0">
    <w:p w:rsidR="00F32219" w:rsidRDefault="00F32219" w:rsidP="00641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9E2" w:rsidRDefault="00A459E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607" w:rsidRDefault="00641607" w:rsidP="00641607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9264" behindDoc="0" locked="0" layoutInCell="1" allowOverlap="1" wp14:anchorId="5290067E" wp14:editId="7A55EE7B">
          <wp:simplePos x="0" y="0"/>
          <wp:positionH relativeFrom="column">
            <wp:posOffset>2453640</wp:posOffset>
          </wp:positionH>
          <wp:positionV relativeFrom="paragraph">
            <wp:posOffset>-426085</wp:posOffset>
          </wp:positionV>
          <wp:extent cx="1539240" cy="628015"/>
          <wp:effectExtent l="0" t="0" r="3810" b="63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9240" cy="628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t>Statstutor</w:t>
    </w:r>
    <w:proofErr w:type="spellEnd"/>
    <w:r>
      <w:t xml:space="preserve"> community project                                                                                                                </w:t>
    </w:r>
    <w:hyperlink r:id="rId2" w:history="1">
      <w:r w:rsidR="00964336" w:rsidRPr="003C2E86">
        <w:rPr>
          <w:rStyle w:val="Hyperlink"/>
        </w:rPr>
        <w:t>www.statstutor.ac.uk</w:t>
      </w:r>
    </w:hyperlink>
  </w:p>
  <w:p w:rsidR="00964336" w:rsidRDefault="00964336" w:rsidP="00964336">
    <w:pPr>
      <w:pStyle w:val="Header"/>
      <w:jc w:val="right"/>
    </w:pPr>
    <w:proofErr w:type="spellStart"/>
    <w:proofErr w:type="gramStart"/>
    <w:r w:rsidRPr="00964336">
      <w:rPr>
        <w:i/>
      </w:rPr>
      <w:t>stcp</w:t>
    </w:r>
    <w:proofErr w:type="spellEnd"/>
    <w:r w:rsidRPr="00964336">
      <w:rPr>
        <w:i/>
      </w:rPr>
      <w:t>-dataset-</w:t>
    </w:r>
    <w:proofErr w:type="spellStart"/>
    <w:r>
      <w:rPr>
        <w:i/>
      </w:rPr>
      <w:t>cholesterol_des</w:t>
    </w:r>
    <w:proofErr w:type="spellEnd"/>
    <w:proofErr w:type="gramEnd"/>
  </w:p>
  <w:p w:rsidR="00641607" w:rsidRDefault="0064160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9E2" w:rsidRDefault="00A459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C7B52"/>
    <w:multiLevelType w:val="hybridMultilevel"/>
    <w:tmpl w:val="7742B926"/>
    <w:lvl w:ilvl="0" w:tplc="7CAC637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7964CC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A0C4CB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834D86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274A8A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BBAC8D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F78B77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8A807F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22C82F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2CE1658A"/>
    <w:multiLevelType w:val="hybridMultilevel"/>
    <w:tmpl w:val="9A10EC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856"/>
    <w:rsid w:val="003A59B7"/>
    <w:rsid w:val="003B0666"/>
    <w:rsid w:val="00455069"/>
    <w:rsid w:val="0053237C"/>
    <w:rsid w:val="00641607"/>
    <w:rsid w:val="006602C7"/>
    <w:rsid w:val="00890428"/>
    <w:rsid w:val="008907C3"/>
    <w:rsid w:val="0092460F"/>
    <w:rsid w:val="00964336"/>
    <w:rsid w:val="00A459E2"/>
    <w:rsid w:val="00B255ED"/>
    <w:rsid w:val="00E45856"/>
    <w:rsid w:val="00F13100"/>
    <w:rsid w:val="00F3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5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B255E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B255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607"/>
  </w:style>
  <w:style w:type="paragraph" w:styleId="Footer">
    <w:name w:val="footer"/>
    <w:basedOn w:val="Normal"/>
    <w:link w:val="FooterChar"/>
    <w:uiPriority w:val="99"/>
    <w:unhideWhenUsed/>
    <w:rsid w:val="00641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607"/>
  </w:style>
  <w:style w:type="paragraph" w:styleId="BalloonText">
    <w:name w:val="Balloon Text"/>
    <w:basedOn w:val="Normal"/>
    <w:link w:val="BalloonTextChar"/>
    <w:uiPriority w:val="99"/>
    <w:semiHidden/>
    <w:unhideWhenUsed/>
    <w:rsid w:val="00641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6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643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5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B255E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B255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607"/>
  </w:style>
  <w:style w:type="paragraph" w:styleId="Footer">
    <w:name w:val="footer"/>
    <w:basedOn w:val="Normal"/>
    <w:link w:val="FooterChar"/>
    <w:uiPriority w:val="99"/>
    <w:unhideWhenUsed/>
    <w:rsid w:val="00641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607"/>
  </w:style>
  <w:style w:type="paragraph" w:styleId="BalloonText">
    <w:name w:val="Balloon Text"/>
    <w:basedOn w:val="Normal"/>
    <w:link w:val="BalloonTextChar"/>
    <w:uiPriority w:val="99"/>
    <w:semiHidden/>
    <w:unhideWhenUsed/>
    <w:rsid w:val="00641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6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643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4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488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tatstutor.ac.u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7A6991E6</Template>
  <TotalTime>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Chetna</dc:creator>
  <cp:lastModifiedBy>Basile Jean-Louis Marquier</cp:lastModifiedBy>
  <cp:revision>2</cp:revision>
  <dcterms:created xsi:type="dcterms:W3CDTF">2018-02-01T12:51:00Z</dcterms:created>
  <dcterms:modified xsi:type="dcterms:W3CDTF">2018-02-01T12:51:00Z</dcterms:modified>
</cp:coreProperties>
</file>